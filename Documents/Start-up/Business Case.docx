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07D4" w14:textId="7AB62549" w:rsidR="008C71AA" w:rsidRPr="007D14BD" w:rsidRDefault="00043E05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74601CB2" wp14:editId="15445D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33">
        <w:rPr>
          <w:color w:val="5B9BD5"/>
          <w:sz w:val="44"/>
          <w:szCs w:val="44"/>
        </w:rPr>
        <w:t>Business Case</w:t>
      </w:r>
    </w:p>
    <w:p w14:paraId="0E42E671" w14:textId="3F5CADB4" w:rsidR="00EA4701" w:rsidRDefault="00E92D92" w:rsidP="00EA4701">
      <w:pPr>
        <w:spacing w:after="0"/>
        <w:rPr>
          <w:sz w:val="28"/>
          <w:szCs w:val="28"/>
        </w:rPr>
      </w:pPr>
      <w:r w:rsidRPr="00E92D92">
        <w:rPr>
          <w:sz w:val="34"/>
          <w:szCs w:val="34"/>
        </w:rPr>
        <w:t>Travels and Tours Management System</w:t>
      </w:r>
    </w:p>
    <w:p w14:paraId="378F236A" w14:textId="77777777"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E415F9" w14:paraId="5BFCD2C0" w14:textId="77777777" w:rsidTr="00AE6686">
        <w:tc>
          <w:tcPr>
            <w:tcW w:w="9576" w:type="dxa"/>
            <w:shd w:val="clear" w:color="auto" w:fill="auto"/>
          </w:tcPr>
          <w:p w14:paraId="21ABEF02" w14:textId="0E0F0C92" w:rsidR="008731E3" w:rsidRDefault="00E92D92" w:rsidP="008731E3">
            <w:r w:rsidRPr="00E92D92">
              <w:t>To improve the experience of project management skills. To get knowledge and system development skills and experiences of Travels and Tours workflows/ processes.</w:t>
            </w:r>
          </w:p>
        </w:tc>
      </w:tr>
    </w:tbl>
    <w:p w14:paraId="0D2E0458" w14:textId="77777777"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14:paraId="2B719BF0" w14:textId="77777777" w:rsidTr="002203DD">
        <w:tc>
          <w:tcPr>
            <w:tcW w:w="9576" w:type="dxa"/>
            <w:shd w:val="clear" w:color="auto" w:fill="auto"/>
          </w:tcPr>
          <w:p w14:paraId="6055F51B" w14:textId="77777777" w:rsidR="00E92D92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Project’s outcomes will improve the clients’ satisfaction.</w:t>
            </w:r>
          </w:p>
          <w:p w14:paraId="5CA902AB" w14:textId="77777777" w:rsidR="00E92D92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Increased clients’ retention.</w:t>
            </w:r>
          </w:p>
          <w:p w14:paraId="5AD84F9B" w14:textId="77777777" w:rsidR="00E92D92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Greater client loyalty.</w:t>
            </w:r>
          </w:p>
          <w:p w14:paraId="3772E652" w14:textId="77777777" w:rsidR="00E92D92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The clients will get increased collaboration.</w:t>
            </w:r>
          </w:p>
          <w:p w14:paraId="4DFA98AD" w14:textId="77777777" w:rsidR="00E92D92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Improved project team culture.</w:t>
            </w:r>
          </w:p>
          <w:p w14:paraId="17301A67" w14:textId="21C00A3A" w:rsidR="005D0A33" w:rsidRDefault="00E92D92" w:rsidP="00E92D92">
            <w:r>
              <w:rPr>
                <w:rFonts w:ascii="Segoe UI Symbol" w:hAnsi="Segoe UI Symbol" w:cs="Segoe UI Symbol"/>
              </w:rPr>
              <w:t>✓</w:t>
            </w:r>
            <w:r>
              <w:t xml:space="preserve"> Increased revenue.</w:t>
            </w:r>
          </w:p>
        </w:tc>
      </w:tr>
    </w:tbl>
    <w:p w14:paraId="40781AB5" w14:textId="77777777"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14:paraId="41261557" w14:textId="77777777" w:rsidTr="002203DD">
        <w:tc>
          <w:tcPr>
            <w:tcW w:w="9576" w:type="dxa"/>
            <w:shd w:val="clear" w:color="auto" w:fill="auto"/>
          </w:tcPr>
          <w:p w14:paraId="790A0244" w14:textId="77777777" w:rsidR="00E92D92" w:rsidRDefault="00E92D92" w:rsidP="00E92D92">
            <w:r>
              <w:t>o Many kinds of risks can face during system developing.</w:t>
            </w:r>
          </w:p>
          <w:p w14:paraId="167C7F23" w14:textId="4ECC6F8C" w:rsidR="005D0A33" w:rsidRDefault="00E92D92" w:rsidP="002203DD">
            <w:r>
              <w:t>o Poor for solving risk management due to short period of the project.</w:t>
            </w:r>
          </w:p>
        </w:tc>
      </w:tr>
    </w:tbl>
    <w:p w14:paraId="6D0D8A36" w14:textId="77777777"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14:paraId="06D6E150" w14:textId="77777777" w:rsidTr="002203DD">
        <w:tc>
          <w:tcPr>
            <w:tcW w:w="9576" w:type="dxa"/>
            <w:shd w:val="clear" w:color="auto" w:fill="auto"/>
          </w:tcPr>
          <w:p w14:paraId="372DF3E3" w14:textId="77777777" w:rsidR="00E92D92" w:rsidRDefault="00E92D92" w:rsidP="00E92D92">
            <w:r>
              <w:rPr>
                <w:rFonts w:ascii="Segoe UI Symbol" w:hAnsi="Segoe UI Symbol" w:cs="Segoe UI Symbol"/>
              </w:rPr>
              <w:t>❖</w:t>
            </w:r>
            <w:r>
              <w:t xml:space="preserve"> Project Management = $ 1,400</w:t>
            </w:r>
          </w:p>
          <w:p w14:paraId="78F21305" w14:textId="77777777" w:rsidR="00E92D92" w:rsidRDefault="00E92D92" w:rsidP="00E92D92">
            <w:r>
              <w:rPr>
                <w:rFonts w:ascii="Segoe UI Symbol" w:hAnsi="Segoe UI Symbol" w:cs="Segoe UI Symbol"/>
              </w:rPr>
              <w:t>❖</w:t>
            </w:r>
            <w:r>
              <w:t xml:space="preserve"> Project Team of 4 for 5 weeks = $ 3,200</w:t>
            </w:r>
          </w:p>
          <w:p w14:paraId="79D0928F" w14:textId="77777777" w:rsidR="00E92D92" w:rsidRDefault="00E92D92" w:rsidP="00E92D92">
            <w:r>
              <w:rPr>
                <w:rFonts w:ascii="Segoe UI Symbol" w:hAnsi="Segoe UI Symbol" w:cs="Segoe UI Symbol"/>
              </w:rPr>
              <w:t>❖</w:t>
            </w:r>
            <w:r>
              <w:t xml:space="preserve"> License Software = $ 500</w:t>
            </w:r>
          </w:p>
          <w:p w14:paraId="51937FF1" w14:textId="77777777" w:rsidR="00E92D92" w:rsidRDefault="00E92D92" w:rsidP="00E92D92">
            <w:r>
              <w:rPr>
                <w:rFonts w:ascii="Segoe UI Symbol" w:hAnsi="Segoe UI Symbol" w:cs="Segoe UI Symbol"/>
              </w:rPr>
              <w:t>❖</w:t>
            </w:r>
            <w:r>
              <w:t xml:space="preserve"> Material Resources = $ 900</w:t>
            </w:r>
          </w:p>
          <w:p w14:paraId="26758E0A" w14:textId="770992FE" w:rsidR="005D0A33" w:rsidRDefault="00E92D92" w:rsidP="002203DD">
            <w:r>
              <w:rPr>
                <w:rFonts w:ascii="Segoe UI Symbol" w:hAnsi="Segoe UI Symbol" w:cs="Segoe UI Symbol"/>
              </w:rPr>
              <w:t>❖</w:t>
            </w:r>
            <w:r>
              <w:t xml:space="preserve"> Total expected cost = </w:t>
            </w:r>
            <w:bookmarkStart w:id="0" w:name="_GoBack"/>
            <w:bookmarkEnd w:id="0"/>
            <w:r>
              <w:t>$ 6,000</w:t>
            </w:r>
          </w:p>
        </w:tc>
      </w:tr>
    </w:tbl>
    <w:p w14:paraId="7C8E7F11" w14:textId="77777777"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5D0A33" w14:paraId="4F087EBF" w14:textId="77777777" w:rsidTr="002203DD">
        <w:tc>
          <w:tcPr>
            <w:tcW w:w="9576" w:type="dxa"/>
            <w:shd w:val="clear" w:color="auto" w:fill="auto"/>
          </w:tcPr>
          <w:p w14:paraId="00DA3AA5" w14:textId="70D14F08" w:rsidR="005D0A33" w:rsidRPr="00043E05" w:rsidRDefault="00043E05" w:rsidP="00043E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➢</w:t>
            </w:r>
            <w:r>
              <w:rPr>
                <w:sz w:val="23"/>
                <w:szCs w:val="23"/>
              </w:rPr>
              <w:t></w:t>
            </w:r>
            <w:r w:rsidRPr="004739A5">
              <w:rPr>
                <w:rFonts w:asciiTheme="majorHAnsi" w:hAnsiTheme="majorHAnsi" w:cstheme="majorHAnsi"/>
              </w:rPr>
              <w:t>Very short time for system development. Therefore, some of the less prioritized function may not finished completely.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</w:tbl>
    <w:p w14:paraId="13F335B5" w14:textId="77777777"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F563" w14:textId="77777777" w:rsidR="000A5642" w:rsidRDefault="000A5642" w:rsidP="00EA4701">
      <w:pPr>
        <w:spacing w:after="0" w:line="240" w:lineRule="auto"/>
      </w:pPr>
      <w:r>
        <w:separator/>
      </w:r>
    </w:p>
  </w:endnote>
  <w:endnote w:type="continuationSeparator" w:id="0">
    <w:p w14:paraId="412C8EEB" w14:textId="77777777" w:rsidR="000A5642" w:rsidRDefault="000A5642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EBDE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BC96" w14:textId="77777777" w:rsidR="000A5642" w:rsidRDefault="000A5642" w:rsidP="00EA4701">
      <w:pPr>
        <w:spacing w:after="0" w:line="240" w:lineRule="auto"/>
      </w:pPr>
      <w:r>
        <w:separator/>
      </w:r>
    </w:p>
  </w:footnote>
  <w:footnote w:type="continuationSeparator" w:id="0">
    <w:p w14:paraId="255208BC" w14:textId="77777777" w:rsidR="000A5642" w:rsidRDefault="000A5642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92"/>
    <w:rsid w:val="00043E05"/>
    <w:rsid w:val="000A5642"/>
    <w:rsid w:val="002203DD"/>
    <w:rsid w:val="004739A5"/>
    <w:rsid w:val="004E5CE9"/>
    <w:rsid w:val="005D0A33"/>
    <w:rsid w:val="005E1647"/>
    <w:rsid w:val="007D14BD"/>
    <w:rsid w:val="00811D37"/>
    <w:rsid w:val="008731E3"/>
    <w:rsid w:val="008C71AA"/>
    <w:rsid w:val="00944E27"/>
    <w:rsid w:val="009841E4"/>
    <w:rsid w:val="00A24B11"/>
    <w:rsid w:val="00AE6686"/>
    <w:rsid w:val="00B017B3"/>
    <w:rsid w:val="00B8741D"/>
    <w:rsid w:val="00D522BD"/>
    <w:rsid w:val="00E415F9"/>
    <w:rsid w:val="00E92D92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07BD"/>
  <w15:chartTrackingRefBased/>
  <w15:docId w15:val="{4F1C121A-9736-43F4-9551-C29D701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paragraph" w:customStyle="1" w:styleId="Default">
    <w:name w:val="Default"/>
    <w:rsid w:val="00043E05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Travels_and_Tours\Documents\Start-up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Business-Case.dot</Template>
  <TotalTime>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Myat Kaung</dc:creator>
  <cp:keywords/>
  <dc:description/>
  <cp:lastModifiedBy>Myat Kaung, Myint</cp:lastModifiedBy>
  <cp:revision>3</cp:revision>
  <dcterms:created xsi:type="dcterms:W3CDTF">2018-08-24T10:23:00Z</dcterms:created>
  <dcterms:modified xsi:type="dcterms:W3CDTF">2018-08-24T10:25:00Z</dcterms:modified>
</cp:coreProperties>
</file>